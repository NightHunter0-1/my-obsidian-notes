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31B6" w:rsidRPr="007A3B62" w:rsidRDefault="006531B6" w:rsidP="00A350CE"/>
    <w:sectPr w:rsidR="006531B6" w:rsidRPr="007A3B62" w:rsidSect="007A3B62">
      <w:pgSz w:w="11907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1E328-93DC-9D4C-AD02-F8EA4583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line="276" w:before="0" w:after="0"/>
      </w:pPr>
    </w:pPrDefault>
    <w:rPrDefault>
      <w:rPr>
        <w:rFonts w:ascii="Arial" w:hAnsi="Arial" w:cs="Arial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before="0" w:after="0"/>
    </w:pPr>
    <w:rPr>
      <w:rFonts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66FF8-31FE-0E4B-8F97-0718C7B8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Яндекс Документы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